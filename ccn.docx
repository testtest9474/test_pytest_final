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D0E4F82" w14:textId="77777777" w:rsidR="00472C32" w:rsidRDefault="00472C32" w:rsidP="00472C32">
      <w:proofErr w:type="spellStart"/>
      <w:r>
        <w:t>ccn</w:t>
      </w:r>
      <w:proofErr w:type="spellEnd"/>
      <w:r>
        <w:tab/>
      </w:r>
      <w:r>
        <w:tab/>
      </w:r>
    </w:p>
    <w:p w14:paraId="590D1A7F" w14:textId="77777777" w:rsidR="00472C32" w:rsidRDefault="00472C32" w:rsidP="00472C32">
      <w:r>
        <w:t xml:space="preserve">American </w:t>
      </w:r>
      <w:proofErr w:type="spellStart"/>
      <w:proofErr w:type="gramStart"/>
      <w:r>
        <w:t>Express,Amex</w:t>
      </w:r>
      <w:proofErr w:type="gramEnd"/>
      <w:r>
        <w:t>,Master</w:t>
      </w:r>
      <w:proofErr w:type="spellEnd"/>
      <w:r>
        <w:t xml:space="preserve"> </w:t>
      </w:r>
      <w:proofErr w:type="spellStart"/>
      <w:r>
        <w:t>Card,Visa,CVV</w:t>
      </w:r>
      <w:proofErr w:type="spellEnd"/>
      <w:r>
        <w:t xml:space="preserve"> </w:t>
      </w:r>
      <w:proofErr w:type="spellStart"/>
      <w:r>
        <w:t>Code,CVV</w:t>
      </w:r>
      <w:proofErr w:type="spellEnd"/>
      <w:r>
        <w:t xml:space="preserve"> </w:t>
      </w:r>
      <w:proofErr w:type="spellStart"/>
      <w:r>
        <w:t>Number,CVC</w:t>
      </w:r>
      <w:proofErr w:type="spellEnd"/>
      <w:r>
        <w:t xml:space="preserve"> </w:t>
      </w:r>
      <w:proofErr w:type="spellStart"/>
      <w:r>
        <w:t>Code,CVC</w:t>
      </w:r>
      <w:proofErr w:type="spellEnd"/>
      <w:r>
        <w:t xml:space="preserve"> Number,</w:t>
      </w:r>
    </w:p>
    <w:p w14:paraId="66BE661B" w14:textId="77777777" w:rsidR="00472C32" w:rsidRDefault="00472C32" w:rsidP="00472C32">
      <w:proofErr w:type="gramStart"/>
      <w:r>
        <w:t>,</w:t>
      </w:r>
      <w:proofErr w:type="spellStart"/>
      <w:r>
        <w:t>Discover</w:t>
      </w:r>
      <w:proofErr w:type="gramEnd"/>
      <w:r>
        <w:t>,Diners</w:t>
      </w:r>
      <w:proofErr w:type="spellEnd"/>
      <w:r>
        <w:t xml:space="preserve"> </w:t>
      </w:r>
      <w:proofErr w:type="spellStart"/>
      <w:r>
        <w:t>Club,JCB,Credit</w:t>
      </w:r>
      <w:proofErr w:type="spellEnd"/>
      <w:r>
        <w:t xml:space="preserve"> Card </w:t>
      </w:r>
      <w:proofErr w:type="spellStart"/>
      <w:r>
        <w:t>Number,Card</w:t>
      </w:r>
      <w:proofErr w:type="spellEnd"/>
      <w:r>
        <w:t xml:space="preserve"> holder </w:t>
      </w:r>
      <w:proofErr w:type="spellStart"/>
      <w:r>
        <w:t>Name,Expiration</w:t>
      </w:r>
      <w:proofErr w:type="spellEnd"/>
      <w:r>
        <w:t xml:space="preserve"> Date</w:t>
      </w:r>
    </w:p>
    <w:p w14:paraId="31601032" w14:textId="77777777" w:rsidR="00472C32" w:rsidRDefault="00472C32" w:rsidP="00472C32"/>
    <w:p w14:paraId="4D5A27B4" w14:textId="77777777" w:rsidR="00472C32" w:rsidRDefault="00472C32" w:rsidP="00472C32">
      <w:r>
        <w:t>2264 2231 2829 8234</w:t>
      </w:r>
      <w:r>
        <w:tab/>
      </w:r>
      <w:r>
        <w:tab/>
      </w:r>
    </w:p>
    <w:p w14:paraId="16B2008E" w14:textId="77777777" w:rsidR="00472C32" w:rsidRDefault="00472C32" w:rsidP="00472C32">
      <w:r>
        <w:t>4744 9891 1362 0055</w:t>
      </w:r>
      <w:r>
        <w:tab/>
      </w:r>
      <w:r>
        <w:tab/>
      </w:r>
    </w:p>
    <w:p w14:paraId="45CC0B19" w14:textId="77777777" w:rsidR="00472C32" w:rsidRDefault="00472C32" w:rsidP="00472C32">
      <w:r>
        <w:t>2262 3841 7879 8804</w:t>
      </w:r>
      <w:r>
        <w:tab/>
      </w:r>
      <w:r>
        <w:tab/>
      </w:r>
    </w:p>
    <w:p w14:paraId="3FD28ACF" w14:textId="77777777" w:rsidR="00472C32" w:rsidRDefault="00472C32" w:rsidP="00472C32">
      <w:r>
        <w:t>2314 6859 7722 8845</w:t>
      </w:r>
      <w:r>
        <w:tab/>
      </w:r>
      <w:r>
        <w:tab/>
      </w:r>
    </w:p>
    <w:p w14:paraId="0B24010B" w14:textId="77777777" w:rsidR="00472C32" w:rsidRDefault="00472C32" w:rsidP="00472C32">
      <w:r>
        <w:t>2222 4000 7000 0005</w:t>
      </w:r>
      <w:r>
        <w:tab/>
      </w:r>
      <w:r>
        <w:tab/>
      </w:r>
    </w:p>
    <w:p w14:paraId="7F48AE4D" w14:textId="77777777" w:rsidR="00472C32" w:rsidRDefault="00472C32" w:rsidP="00472C32">
      <w:r>
        <w:t>5555 3412 4444 1115</w:t>
      </w:r>
      <w:r>
        <w:tab/>
      </w:r>
      <w:r>
        <w:tab/>
      </w:r>
    </w:p>
    <w:p w14:paraId="2253BFBA" w14:textId="77777777" w:rsidR="00472C32" w:rsidRDefault="00472C32" w:rsidP="00472C32">
      <w:r>
        <w:t>4360 0000 0100 0005</w:t>
      </w:r>
      <w:r>
        <w:tab/>
      </w:r>
      <w:r>
        <w:tab/>
      </w:r>
    </w:p>
    <w:p w14:paraId="01EF10E0" w14:textId="77777777" w:rsidR="00472C32" w:rsidRDefault="00472C32" w:rsidP="00472C32">
      <w:r>
        <w:t>4929-3813-3266-4295</w:t>
      </w:r>
      <w:r>
        <w:tab/>
      </w:r>
      <w:r>
        <w:tab/>
      </w:r>
    </w:p>
    <w:p w14:paraId="4B670DBB" w14:textId="77777777" w:rsidR="00472C32" w:rsidRDefault="00472C32" w:rsidP="00472C32">
      <w:r>
        <w:t>5370-4638-8881-3020</w:t>
      </w:r>
      <w:r>
        <w:tab/>
      </w:r>
      <w:r>
        <w:tab/>
      </w:r>
    </w:p>
    <w:p w14:paraId="12010394" w14:textId="4B86AD28" w:rsidR="0092682C" w:rsidRDefault="00472C32" w:rsidP="00472C32">
      <w:r>
        <w:t>4916-4811-5814-8111</w:t>
      </w:r>
      <w:r>
        <w:tab/>
      </w:r>
      <w:r>
        <w:tab/>
      </w:r>
    </w:p>
    <w:sectPr w:rsidR="0092682C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32"/>
    <w:rsid w:val="00377454"/>
    <w:rsid w:val="00401E1A"/>
    <w:rsid w:val="00472C32"/>
    <w:rsid w:val="00496AB0"/>
    <w:rsid w:val="008B6123"/>
    <w:rsid w:val="0092682C"/>
    <w:rsid w:val="009400CB"/>
    <w:rsid w:val="009D7EDA"/>
    <w:rsid w:val="00B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322F"/>
  <w15:chartTrackingRefBased/>
  <w15:docId w15:val="{4221B51D-E6DE-4EB1-B021-9F7F8C69FB5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ccn.docx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Varshney</dc:creator>
  <cp:keywords/>
  <dc:description/>
  <cp:lastModifiedBy>Vansh Varshney</cp:lastModifiedBy>
  <cp:revision>2</cp:revision>
  <dcterms:created xsi:type="dcterms:W3CDTF">2023-01-05T13:56:00Z</dcterms:created>
  <dcterms:modified xsi:type="dcterms:W3CDTF">2023-01-05T13:56:00Z</dcterms:modified>
</cp:coreProperties>
</file>